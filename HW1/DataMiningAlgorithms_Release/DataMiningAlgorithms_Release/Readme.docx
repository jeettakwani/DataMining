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23C41" w14:textId="77777777" w:rsidR="00B56906" w:rsidRDefault="000818B7">
      <w:pPr>
        <w:pStyle w:val="Heading1"/>
      </w:pPr>
      <w:r>
        <w:t>Readme</w:t>
      </w:r>
      <w:r>
        <w:tab/>
      </w:r>
    </w:p>
    <w:p w14:paraId="403E58A0" w14:textId="77777777" w:rsidR="00B56906" w:rsidRDefault="000818B7" w:rsidP="000818B7">
      <w:pPr>
        <w:pStyle w:val="ListBullet"/>
      </w:pPr>
      <w:r>
        <w:t>To execute the program run the Algorithms.java file you will get 2 options 1 for linear regression and 2 for decision tree</w:t>
      </w:r>
    </w:p>
    <w:p w14:paraId="32DACD8A" w14:textId="77777777" w:rsidR="000818B7" w:rsidRDefault="000818B7" w:rsidP="000818B7">
      <w:pPr>
        <w:pStyle w:val="ListBullet"/>
      </w:pPr>
      <w:r>
        <w:t xml:space="preserve">If you choose linear </w:t>
      </w:r>
      <w:proofErr w:type="gramStart"/>
      <w:r>
        <w:t>regression</w:t>
      </w:r>
      <w:proofErr w:type="gramEnd"/>
      <w:r>
        <w:t xml:space="preserve"> there will 2 option 1 for non normalized data and 2 for normalized data. Please note if you choose option 2 normalized data then the program may take time for convergence so please stop the code and run again. Its not an </w:t>
      </w:r>
      <w:proofErr w:type="gramStart"/>
      <w:r>
        <w:t>error .</w:t>
      </w:r>
      <w:proofErr w:type="gramEnd"/>
      <w:r>
        <w:t xml:space="preserve"> The code takes time.</w:t>
      </w:r>
    </w:p>
    <w:p w14:paraId="0F0BF1B1" w14:textId="77777777" w:rsidR="000818B7" w:rsidRDefault="000818B7" w:rsidP="000818B7">
      <w:pPr>
        <w:pStyle w:val="ListBullet"/>
      </w:pPr>
      <w:r>
        <w:t xml:space="preserve">If you choose decision tree you will get 2 option 1 for information gain (id3) and 2 for gain ratio (c4.5) </w:t>
      </w:r>
    </w:p>
    <w:p w14:paraId="5843BC83" w14:textId="77777777" w:rsidR="000818B7" w:rsidRDefault="000818B7" w:rsidP="000818B7">
      <w:pPr>
        <w:pStyle w:val="ListBullet"/>
      </w:pPr>
      <w:r>
        <w:t>The output for both programs are in the output folder.</w:t>
      </w:r>
    </w:p>
    <w:p w14:paraId="39A3C3AF" w14:textId="77777777" w:rsidR="000818B7" w:rsidRDefault="000818B7" w:rsidP="000818B7">
      <w:pPr>
        <w:pStyle w:val="ListBullet"/>
      </w:pPr>
      <w:r>
        <w:t xml:space="preserve">The output for linear regression has predicted y values beta values and </w:t>
      </w:r>
      <w:proofErr w:type="spellStart"/>
      <w:r>
        <w:t>mse</w:t>
      </w:r>
      <w:proofErr w:type="spellEnd"/>
    </w:p>
    <w:p w14:paraId="5A96DF19" w14:textId="77777777" w:rsidR="000818B7" w:rsidRDefault="000818B7" w:rsidP="000818B7">
      <w:pPr>
        <w:pStyle w:val="ListBullet"/>
      </w:pPr>
      <w:r>
        <w:t xml:space="preserve">The output for decision tree has accuracy </w:t>
      </w:r>
      <w:proofErr w:type="spellStart"/>
      <w:r>
        <w:t>vaues</w:t>
      </w:r>
      <w:proofErr w:type="spellEnd"/>
      <w:r>
        <w:t>.</w:t>
      </w:r>
    </w:p>
    <w:p w14:paraId="68F9A9B5" w14:textId="77777777" w:rsidR="00B56906" w:rsidRDefault="00B56906">
      <w:pPr>
        <w:pStyle w:val="Heading2"/>
      </w:pPr>
      <w:bookmarkStart w:id="0" w:name="_GoBack"/>
      <w:bookmarkEnd w:id="0"/>
    </w:p>
    <w:sectPr w:rsidR="00B5690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34C51" w14:textId="77777777" w:rsidR="00DE67F3" w:rsidRDefault="00DE67F3">
      <w:r>
        <w:separator/>
      </w:r>
    </w:p>
    <w:p w14:paraId="7FD39178" w14:textId="77777777" w:rsidR="00DE67F3" w:rsidRDefault="00DE67F3"/>
  </w:endnote>
  <w:endnote w:type="continuationSeparator" w:id="0">
    <w:p w14:paraId="4C4012C9" w14:textId="77777777" w:rsidR="00DE67F3" w:rsidRDefault="00DE67F3">
      <w:r>
        <w:continuationSeparator/>
      </w:r>
    </w:p>
    <w:p w14:paraId="511D84A8" w14:textId="77777777" w:rsidR="00DE67F3" w:rsidRDefault="00DE67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5CF59D" w14:textId="77777777" w:rsidR="00B56906" w:rsidRDefault="00DE67F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71194" w14:textId="77777777" w:rsidR="00DE67F3" w:rsidRDefault="00DE67F3">
      <w:r>
        <w:separator/>
      </w:r>
    </w:p>
    <w:p w14:paraId="0A1A10B8" w14:textId="77777777" w:rsidR="00DE67F3" w:rsidRDefault="00DE67F3"/>
  </w:footnote>
  <w:footnote w:type="continuationSeparator" w:id="0">
    <w:p w14:paraId="0E2327F3" w14:textId="77777777" w:rsidR="00DE67F3" w:rsidRDefault="00DE67F3">
      <w:r>
        <w:continuationSeparator/>
      </w:r>
    </w:p>
    <w:p w14:paraId="75C04980" w14:textId="77777777" w:rsidR="00DE67F3" w:rsidRDefault="00DE67F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8B7"/>
    <w:rsid w:val="000818B7"/>
    <w:rsid w:val="00B56906"/>
    <w:rsid w:val="00DE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943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takwani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5A"/>
    <w:rsid w:val="0076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41DEE6654384387F2228BFBC52A50">
    <w:name w:val="93E41DEE6654384387F2228BFBC52A50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5B283E6545BD874B89C3A68ABF27005E">
    <w:name w:val="5B283E6545BD874B89C3A68ABF2700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</TotalTime>
  <Pages>1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Takwani</dc:creator>
  <cp:keywords/>
  <dc:description/>
  <cp:lastModifiedBy>Jeet Takwani</cp:lastModifiedBy>
  <cp:revision>1</cp:revision>
  <dcterms:created xsi:type="dcterms:W3CDTF">2015-10-04T22:44:00Z</dcterms:created>
  <dcterms:modified xsi:type="dcterms:W3CDTF">2015-10-04T22:49:00Z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